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8"/>
        <w:gridCol w:w="4447"/>
        <w:gridCol w:w="306"/>
        <w:gridCol w:w="306"/>
        <w:gridCol w:w="1519"/>
        <w:gridCol w:w="306"/>
        <w:gridCol w:w="306"/>
      </w:tblGrid>
      <w:tr w:rsidR="00081722" w14:paraId="6095D51E" w14:textId="77777777" w:rsidTr="00E41346">
        <w:trPr>
          <w:cantSplit/>
        </w:trPr>
        <w:tc>
          <w:tcPr>
            <w:tcW w:w="6885" w:type="dxa"/>
            <w:gridSpan w:val="2"/>
          </w:tcPr>
          <w:p w14:paraId="40BE646E" w14:textId="77777777" w:rsidR="00081722" w:rsidRDefault="00081722" w:rsidP="007855FA">
            <w:pPr>
              <w:pStyle w:val="Opmaakprofiel10"/>
              <w:rPr>
                <w:sz w:val="20"/>
              </w:rPr>
            </w:pPr>
            <w:bookmarkStart w:id="0" w:name="_GoBack"/>
            <w:bookmarkEnd w:id="0"/>
          </w:p>
          <w:p w14:paraId="631FB291" w14:textId="77777777" w:rsidR="00081722" w:rsidRDefault="00081722" w:rsidP="007855FA">
            <w:pPr>
              <w:pStyle w:val="Opmaakprofiel10"/>
              <w:rPr>
                <w:sz w:val="20"/>
              </w:rPr>
            </w:pPr>
            <w:r>
              <w:rPr>
                <w:sz w:val="20"/>
              </w:rPr>
              <w:t>Naam: _________________________________</w:t>
            </w:r>
          </w:p>
          <w:p w14:paraId="52124003" w14:textId="77777777" w:rsidR="00081722" w:rsidRDefault="00081722" w:rsidP="007855FA">
            <w:pPr>
              <w:pStyle w:val="Opmaakprofiel10"/>
              <w:rPr>
                <w:sz w:val="20"/>
              </w:rPr>
            </w:pPr>
          </w:p>
          <w:p w14:paraId="2A21D83C" w14:textId="77777777" w:rsidR="00081722" w:rsidRDefault="00081722" w:rsidP="007855FA">
            <w:pPr>
              <w:pStyle w:val="Opmaakprofiel10"/>
              <w:rPr>
                <w:sz w:val="20"/>
              </w:rPr>
            </w:pPr>
          </w:p>
        </w:tc>
        <w:tc>
          <w:tcPr>
            <w:tcW w:w="306" w:type="dxa"/>
            <w:tcBorders>
              <w:right w:val="nil"/>
            </w:tcBorders>
          </w:tcPr>
          <w:p w14:paraId="6F7147D7" w14:textId="77777777" w:rsidR="00081722" w:rsidRDefault="00081722" w:rsidP="007855FA">
            <w:pPr>
              <w:pStyle w:val="Opmaakprofiel10"/>
            </w:pPr>
          </w:p>
        </w:tc>
        <w:tc>
          <w:tcPr>
            <w:tcW w:w="306" w:type="dxa"/>
            <w:tcBorders>
              <w:left w:val="nil"/>
              <w:right w:val="nil"/>
            </w:tcBorders>
          </w:tcPr>
          <w:p w14:paraId="67DDFF56" w14:textId="77777777" w:rsidR="00081722" w:rsidRDefault="00081722" w:rsidP="007855FA">
            <w:pPr>
              <w:pStyle w:val="Opmaakprofiel10"/>
            </w:pPr>
          </w:p>
        </w:tc>
        <w:tc>
          <w:tcPr>
            <w:tcW w:w="1519" w:type="dxa"/>
            <w:tcBorders>
              <w:left w:val="nil"/>
              <w:right w:val="nil"/>
            </w:tcBorders>
          </w:tcPr>
          <w:p w14:paraId="4A996660" w14:textId="77777777" w:rsidR="00081722" w:rsidRDefault="00081722" w:rsidP="007855FA">
            <w:pPr>
              <w:pStyle w:val="Opmaakprofiel10"/>
            </w:pPr>
          </w:p>
        </w:tc>
        <w:tc>
          <w:tcPr>
            <w:tcW w:w="306" w:type="dxa"/>
            <w:tcBorders>
              <w:left w:val="nil"/>
              <w:right w:val="nil"/>
            </w:tcBorders>
          </w:tcPr>
          <w:p w14:paraId="79F94C6F" w14:textId="77777777" w:rsidR="00081722" w:rsidRDefault="00081722" w:rsidP="007855FA">
            <w:pPr>
              <w:pStyle w:val="Opmaakprofiel10"/>
            </w:pPr>
          </w:p>
        </w:tc>
        <w:tc>
          <w:tcPr>
            <w:tcW w:w="306" w:type="dxa"/>
            <w:tcBorders>
              <w:left w:val="nil"/>
            </w:tcBorders>
          </w:tcPr>
          <w:p w14:paraId="6BF63D2D" w14:textId="77777777" w:rsidR="00081722" w:rsidRDefault="00081722" w:rsidP="007855FA">
            <w:pPr>
              <w:pStyle w:val="Opmaakprofiel10"/>
            </w:pPr>
          </w:p>
        </w:tc>
      </w:tr>
      <w:tr w:rsidR="00081722" w14:paraId="1C804243" w14:textId="77777777" w:rsidTr="00E41346">
        <w:trPr>
          <w:cantSplit/>
        </w:trPr>
        <w:tc>
          <w:tcPr>
            <w:tcW w:w="2438" w:type="dxa"/>
            <w:tcBorders>
              <w:bottom w:val="single" w:sz="4" w:space="0" w:color="auto"/>
            </w:tcBorders>
            <w:shd w:val="clear" w:color="auto" w:fill="737373"/>
          </w:tcPr>
          <w:p w14:paraId="6F1DBDC8" w14:textId="77777777" w:rsidR="00081722" w:rsidRDefault="00081722" w:rsidP="007855FA">
            <w:pPr>
              <w:pStyle w:val="Opmaakprofiel10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Naam</w:t>
            </w:r>
          </w:p>
        </w:tc>
        <w:tc>
          <w:tcPr>
            <w:tcW w:w="4447" w:type="dxa"/>
            <w:shd w:val="clear" w:color="auto" w:fill="737373"/>
          </w:tcPr>
          <w:p w14:paraId="63069259" w14:textId="77777777" w:rsidR="00081722" w:rsidRDefault="00081722" w:rsidP="007855FA">
            <w:pPr>
              <w:pStyle w:val="Opmaakprofiel10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Aandachtspunten</w:t>
            </w:r>
          </w:p>
        </w:tc>
        <w:tc>
          <w:tcPr>
            <w:tcW w:w="306" w:type="dxa"/>
            <w:tcBorders>
              <w:bottom w:val="single" w:sz="4" w:space="0" w:color="auto"/>
              <w:right w:val="nil"/>
            </w:tcBorders>
            <w:shd w:val="clear" w:color="auto" w:fill="737373"/>
          </w:tcPr>
          <w:p w14:paraId="0E29415E" w14:textId="77777777" w:rsidR="00081722" w:rsidRDefault="00081722" w:rsidP="007855FA">
            <w:pPr>
              <w:pStyle w:val="Opmaakprofiel10"/>
              <w:rPr>
                <w:color w:val="FFFFFF"/>
              </w:rPr>
            </w:pPr>
          </w:p>
        </w:tc>
        <w:tc>
          <w:tcPr>
            <w:tcW w:w="306" w:type="dxa"/>
            <w:tcBorders>
              <w:left w:val="nil"/>
              <w:bottom w:val="single" w:sz="4" w:space="0" w:color="auto"/>
              <w:right w:val="nil"/>
            </w:tcBorders>
            <w:shd w:val="clear" w:color="auto" w:fill="737373"/>
          </w:tcPr>
          <w:p w14:paraId="5FBD6F3D" w14:textId="77777777" w:rsidR="00081722" w:rsidRDefault="00081722" w:rsidP="007855FA">
            <w:pPr>
              <w:pStyle w:val="Opmaakprofiel10"/>
              <w:rPr>
                <w:color w:val="FFFFFF"/>
              </w:rPr>
            </w:pPr>
          </w:p>
        </w:tc>
        <w:tc>
          <w:tcPr>
            <w:tcW w:w="1519" w:type="dxa"/>
            <w:tcBorders>
              <w:left w:val="nil"/>
              <w:bottom w:val="single" w:sz="4" w:space="0" w:color="auto"/>
              <w:right w:val="nil"/>
            </w:tcBorders>
            <w:shd w:val="clear" w:color="auto" w:fill="737373"/>
          </w:tcPr>
          <w:p w14:paraId="01616AEE" w14:textId="77777777" w:rsidR="00081722" w:rsidRDefault="00081722" w:rsidP="007855FA">
            <w:pPr>
              <w:pStyle w:val="Opmaakprofiel10"/>
              <w:rPr>
                <w:color w:val="FFFFFF"/>
              </w:rPr>
            </w:pPr>
          </w:p>
        </w:tc>
        <w:tc>
          <w:tcPr>
            <w:tcW w:w="306" w:type="dxa"/>
            <w:tcBorders>
              <w:left w:val="nil"/>
              <w:bottom w:val="single" w:sz="4" w:space="0" w:color="auto"/>
              <w:right w:val="nil"/>
            </w:tcBorders>
            <w:shd w:val="clear" w:color="auto" w:fill="737373"/>
          </w:tcPr>
          <w:p w14:paraId="114FD1EE" w14:textId="77777777" w:rsidR="00081722" w:rsidRDefault="00081722" w:rsidP="007855FA">
            <w:pPr>
              <w:pStyle w:val="Opmaakprofiel10"/>
              <w:rPr>
                <w:color w:val="FFFFFF"/>
              </w:rPr>
            </w:pPr>
          </w:p>
        </w:tc>
        <w:tc>
          <w:tcPr>
            <w:tcW w:w="306" w:type="dxa"/>
            <w:tcBorders>
              <w:left w:val="nil"/>
              <w:bottom w:val="single" w:sz="4" w:space="0" w:color="auto"/>
            </w:tcBorders>
            <w:shd w:val="clear" w:color="auto" w:fill="737373"/>
          </w:tcPr>
          <w:p w14:paraId="3E35440B" w14:textId="77777777" w:rsidR="00081722" w:rsidRDefault="00081722" w:rsidP="007855FA">
            <w:pPr>
              <w:pStyle w:val="Opmaakprofiel10"/>
              <w:rPr>
                <w:color w:val="FFFFFF"/>
              </w:rPr>
            </w:pPr>
          </w:p>
        </w:tc>
      </w:tr>
      <w:tr w:rsidR="00E41346" w14:paraId="5D24854F" w14:textId="77777777" w:rsidTr="007565DA">
        <w:tc>
          <w:tcPr>
            <w:tcW w:w="2438" w:type="dxa"/>
            <w:tcBorders>
              <w:bottom w:val="single" w:sz="4" w:space="0" w:color="auto"/>
            </w:tcBorders>
          </w:tcPr>
          <w:p w14:paraId="29E864B6" w14:textId="1C736F0C" w:rsidR="00E41346" w:rsidRDefault="00E41346" w:rsidP="007855FA">
            <w:pPr>
              <w:pStyle w:val="Opmaakprofiel10"/>
            </w:pPr>
            <w:r>
              <w:rPr>
                <w:sz w:val="20"/>
              </w:rPr>
              <w:t>DE VOORZITTER</w:t>
            </w:r>
          </w:p>
        </w:tc>
        <w:tc>
          <w:tcPr>
            <w:tcW w:w="4447" w:type="dxa"/>
          </w:tcPr>
          <w:p w14:paraId="536C67D1" w14:textId="2216858C" w:rsidR="00E41346" w:rsidRDefault="00E41346" w:rsidP="007855FA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bottom w:val="single" w:sz="4" w:space="0" w:color="auto"/>
            </w:tcBorders>
          </w:tcPr>
          <w:p w14:paraId="7475900F" w14:textId="4472DF22" w:rsidR="00E41346" w:rsidRDefault="00E41346" w:rsidP="007855FA">
            <w:pPr>
              <w:pStyle w:val="Opmaakprofiel10"/>
            </w:pPr>
            <w:r w:rsidRPr="00E41346">
              <w:rPr>
                <w:sz w:val="20"/>
              </w:rPr>
              <w:t>Score op 5</w:t>
            </w:r>
            <w:r w:rsidR="00936CCA">
              <w:rPr>
                <w:sz w:val="20"/>
              </w:rPr>
              <w:t xml:space="preserve"> </w:t>
            </w:r>
            <w:r w:rsidRPr="00E41346">
              <w:rPr>
                <w:sz w:val="20"/>
              </w:rPr>
              <w:t>/</w:t>
            </w:r>
            <w:r w:rsidR="00936CCA">
              <w:rPr>
                <w:sz w:val="20"/>
              </w:rPr>
              <w:t xml:space="preserve"> </w:t>
            </w:r>
            <w:r w:rsidRPr="00E41346">
              <w:rPr>
                <w:sz w:val="20"/>
              </w:rPr>
              <w:t>opmerkingen</w:t>
            </w:r>
            <w:r>
              <w:rPr>
                <w:sz w:val="20"/>
              </w:rPr>
              <w:t>:</w:t>
            </w:r>
          </w:p>
        </w:tc>
      </w:tr>
      <w:tr w:rsidR="00E41346" w:rsidRPr="00D52AB1" w14:paraId="39041327" w14:textId="77777777" w:rsidTr="00553B93">
        <w:tc>
          <w:tcPr>
            <w:tcW w:w="2438" w:type="dxa"/>
          </w:tcPr>
          <w:p w14:paraId="41F1FE65" w14:textId="77777777" w:rsidR="00E41346" w:rsidRDefault="00E41346" w:rsidP="007855FA">
            <w:pPr>
              <w:pStyle w:val="Opmaakprofiel10"/>
            </w:pPr>
          </w:p>
        </w:tc>
        <w:tc>
          <w:tcPr>
            <w:tcW w:w="4447" w:type="dxa"/>
          </w:tcPr>
          <w:p w14:paraId="7BB93CC2" w14:textId="77777777" w:rsidR="00E41346" w:rsidRDefault="00E41346" w:rsidP="007855FA">
            <w:pPr>
              <w:pStyle w:val="Opmaakprofiel10"/>
              <w:spacing w:before="120" w:after="120"/>
              <w:ind w:left="124"/>
              <w:rPr>
                <w:sz w:val="20"/>
              </w:rPr>
            </w:pPr>
            <w:r>
              <w:rPr>
                <w:sz w:val="20"/>
              </w:rPr>
              <w:t>1 heeft de vergadering goed voorbereid (agenda, uitnodiging, timing).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B49D51" w14:textId="77777777" w:rsidR="00E41346" w:rsidRDefault="00E41346" w:rsidP="007855FA">
            <w:pPr>
              <w:pStyle w:val="Opmaakprofiel10"/>
            </w:pPr>
          </w:p>
        </w:tc>
      </w:tr>
      <w:tr w:rsidR="00E41346" w:rsidRPr="00D52AB1" w14:paraId="7C819E8D" w14:textId="77777777" w:rsidTr="00A20359">
        <w:tc>
          <w:tcPr>
            <w:tcW w:w="2438" w:type="dxa"/>
          </w:tcPr>
          <w:p w14:paraId="0D058BA1" w14:textId="77777777" w:rsidR="00E41346" w:rsidRDefault="00E41346" w:rsidP="007855FA">
            <w:pPr>
              <w:pStyle w:val="Opmaakprofiel10"/>
            </w:pPr>
          </w:p>
        </w:tc>
        <w:tc>
          <w:tcPr>
            <w:tcW w:w="4447" w:type="dxa"/>
          </w:tcPr>
          <w:p w14:paraId="28CA5105" w14:textId="77777777" w:rsidR="00E41346" w:rsidRDefault="00E41346" w:rsidP="007855FA">
            <w:pPr>
              <w:pStyle w:val="Opmaakprofiel10"/>
              <w:spacing w:before="120" w:after="120"/>
              <w:ind w:left="124"/>
              <w:rPr>
                <w:sz w:val="20"/>
              </w:rPr>
            </w:pPr>
            <w:r>
              <w:rPr>
                <w:sz w:val="20"/>
              </w:rPr>
              <w:t>2 houdt de vergadering in de hand.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45DC5FE" w14:textId="77777777" w:rsidR="00E41346" w:rsidRDefault="00E41346" w:rsidP="007855FA">
            <w:pPr>
              <w:pStyle w:val="Opmaakprofiel10"/>
            </w:pPr>
          </w:p>
        </w:tc>
      </w:tr>
      <w:tr w:rsidR="00E41346" w:rsidRPr="00D52AB1" w14:paraId="640A4129" w14:textId="77777777" w:rsidTr="00FD72CE">
        <w:tc>
          <w:tcPr>
            <w:tcW w:w="2438" w:type="dxa"/>
          </w:tcPr>
          <w:p w14:paraId="3626D3CD" w14:textId="77777777" w:rsidR="00E41346" w:rsidRDefault="00E41346" w:rsidP="007855FA">
            <w:pPr>
              <w:pStyle w:val="Opmaakprofiel10"/>
            </w:pPr>
          </w:p>
        </w:tc>
        <w:tc>
          <w:tcPr>
            <w:tcW w:w="4447" w:type="dxa"/>
          </w:tcPr>
          <w:p w14:paraId="0A9829CE" w14:textId="77777777" w:rsidR="00E41346" w:rsidRDefault="00E41346" w:rsidP="007855FA">
            <w:pPr>
              <w:pStyle w:val="Opmaakprofiel10"/>
              <w:spacing w:before="120" w:after="120"/>
              <w:ind w:left="124"/>
              <w:rPr>
                <w:sz w:val="20"/>
              </w:rPr>
            </w:pPr>
            <w:r>
              <w:rPr>
                <w:sz w:val="20"/>
              </w:rPr>
              <w:t>3 volgt het verloop van de agenda.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00FAA6F" w14:textId="77777777" w:rsidR="00E41346" w:rsidRDefault="00E41346" w:rsidP="007855FA">
            <w:pPr>
              <w:pStyle w:val="Opmaakprofiel10"/>
            </w:pPr>
          </w:p>
        </w:tc>
      </w:tr>
      <w:tr w:rsidR="00E41346" w:rsidRPr="00D52AB1" w14:paraId="23DFE7E9" w14:textId="77777777" w:rsidTr="003914F9">
        <w:tc>
          <w:tcPr>
            <w:tcW w:w="2438" w:type="dxa"/>
          </w:tcPr>
          <w:p w14:paraId="3F187B9E" w14:textId="77777777" w:rsidR="00E41346" w:rsidRDefault="00E41346" w:rsidP="007855FA">
            <w:pPr>
              <w:pStyle w:val="Opmaakprofiel10"/>
            </w:pPr>
          </w:p>
        </w:tc>
        <w:tc>
          <w:tcPr>
            <w:tcW w:w="4447" w:type="dxa"/>
          </w:tcPr>
          <w:p w14:paraId="294B380A" w14:textId="77777777" w:rsidR="00E41346" w:rsidRDefault="00E41346" w:rsidP="007855FA">
            <w:pPr>
              <w:pStyle w:val="Opmaakprofiel10"/>
              <w:spacing w:before="120" w:after="120"/>
              <w:ind w:left="124"/>
              <w:rPr>
                <w:sz w:val="20"/>
              </w:rPr>
            </w:pPr>
            <w:r>
              <w:rPr>
                <w:sz w:val="20"/>
              </w:rPr>
              <w:t>4 leidt nieuwe onderwerpen kort in.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DE3D3B" w14:textId="77777777" w:rsidR="00E41346" w:rsidRDefault="00E41346" w:rsidP="007855FA">
            <w:pPr>
              <w:pStyle w:val="Opmaakprofiel10"/>
            </w:pPr>
          </w:p>
        </w:tc>
      </w:tr>
      <w:tr w:rsidR="00E41346" w:rsidRPr="00D52AB1" w14:paraId="23C8DA38" w14:textId="77777777" w:rsidTr="00D44664">
        <w:tc>
          <w:tcPr>
            <w:tcW w:w="2438" w:type="dxa"/>
            <w:tcBorders>
              <w:bottom w:val="single" w:sz="4" w:space="0" w:color="auto"/>
            </w:tcBorders>
          </w:tcPr>
          <w:p w14:paraId="304D1935" w14:textId="77777777" w:rsidR="00E41346" w:rsidRDefault="00E41346" w:rsidP="007855FA">
            <w:pPr>
              <w:pStyle w:val="Opmaakprofiel10"/>
            </w:pPr>
          </w:p>
        </w:tc>
        <w:tc>
          <w:tcPr>
            <w:tcW w:w="4447" w:type="dxa"/>
          </w:tcPr>
          <w:p w14:paraId="18CCD827" w14:textId="77777777" w:rsidR="00E41346" w:rsidRDefault="00E41346" w:rsidP="007855FA">
            <w:pPr>
              <w:pStyle w:val="Opmaakprofiel10"/>
              <w:spacing w:before="120" w:after="120"/>
              <w:ind w:left="124"/>
              <w:rPr>
                <w:sz w:val="20"/>
              </w:rPr>
            </w:pPr>
            <w:r>
              <w:rPr>
                <w:sz w:val="20"/>
              </w:rPr>
              <w:t>5 besluit ieder onderdeel met een korte samenvatting of (tussentijdse) conclusie.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915724" w14:textId="77777777" w:rsidR="00E41346" w:rsidRDefault="00E41346" w:rsidP="007855FA">
            <w:pPr>
              <w:pStyle w:val="Opmaakprofiel10"/>
            </w:pPr>
          </w:p>
        </w:tc>
      </w:tr>
      <w:tr w:rsidR="00E41346" w14:paraId="278DD907" w14:textId="77777777" w:rsidTr="007B229C">
        <w:tc>
          <w:tcPr>
            <w:tcW w:w="2438" w:type="dxa"/>
            <w:tcBorders>
              <w:bottom w:val="single" w:sz="4" w:space="0" w:color="auto"/>
            </w:tcBorders>
          </w:tcPr>
          <w:p w14:paraId="59AA28BE" w14:textId="77777777" w:rsidR="00E41346" w:rsidRDefault="00E41346" w:rsidP="007B229C">
            <w:pPr>
              <w:pStyle w:val="Opmaakprofiel10"/>
            </w:pPr>
            <w:bookmarkStart w:id="1" w:name="_Hlk21606106"/>
            <w:r>
              <w:rPr>
                <w:sz w:val="20"/>
              </w:rPr>
              <w:t>DE DEELNEMER</w:t>
            </w:r>
          </w:p>
        </w:tc>
        <w:tc>
          <w:tcPr>
            <w:tcW w:w="4447" w:type="dxa"/>
          </w:tcPr>
          <w:p w14:paraId="6FE9F276" w14:textId="77777777" w:rsidR="00E41346" w:rsidRDefault="00E41346" w:rsidP="007B229C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D079937" w14:textId="77777777" w:rsidR="00E41346" w:rsidRDefault="00E41346" w:rsidP="007B229C">
            <w:pPr>
              <w:pStyle w:val="Opmaakprofiel10"/>
            </w:pPr>
          </w:p>
        </w:tc>
      </w:tr>
      <w:tr w:rsidR="00E41346" w:rsidRPr="00D52AB1" w14:paraId="68C3900D" w14:textId="77777777" w:rsidTr="007B229C">
        <w:tc>
          <w:tcPr>
            <w:tcW w:w="2438" w:type="dxa"/>
          </w:tcPr>
          <w:p w14:paraId="07CBB9BD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2DA1331F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1 vraagt het woord aan de voorzitter.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C32ED3A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4C20EE23" w14:textId="77777777" w:rsidTr="007B229C">
        <w:tc>
          <w:tcPr>
            <w:tcW w:w="2438" w:type="dxa"/>
          </w:tcPr>
          <w:p w14:paraId="317A359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3866A6CA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2 luistert geïnteresseerd naar anderen en vult aan, nuanceert, enz.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19716B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5E389189" w14:textId="77777777" w:rsidTr="007B229C">
        <w:tc>
          <w:tcPr>
            <w:tcW w:w="2438" w:type="dxa"/>
          </w:tcPr>
          <w:p w14:paraId="265C8D82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47AD7111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3 houdt het spreken kort.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D785E5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79AA3C21" w14:textId="77777777" w:rsidTr="007B229C">
        <w:tc>
          <w:tcPr>
            <w:tcW w:w="2438" w:type="dxa"/>
          </w:tcPr>
          <w:p w14:paraId="3B340B76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6A88DC6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4 geeft correcte argumenten.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53D1F4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2D6B8F53" w14:textId="77777777" w:rsidTr="007B229C">
        <w:tc>
          <w:tcPr>
            <w:tcW w:w="2438" w:type="dxa"/>
          </w:tcPr>
          <w:p w14:paraId="12D1AA9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1089116F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5 praat tot de hele groep (geen tweegesprekken).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6E8EDC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3CABFD01" w14:textId="77777777" w:rsidTr="007B229C">
        <w:tc>
          <w:tcPr>
            <w:tcW w:w="2438" w:type="dxa"/>
          </w:tcPr>
          <w:p w14:paraId="1266314E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757E421E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6 durft zich openstellen voor andermans ideeën.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7BB6F5D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01AF814B" w14:textId="77777777" w:rsidTr="00A32460">
        <w:tc>
          <w:tcPr>
            <w:tcW w:w="2438" w:type="dxa"/>
            <w:tcBorders>
              <w:bottom w:val="single" w:sz="4" w:space="0" w:color="auto"/>
            </w:tcBorders>
          </w:tcPr>
          <w:p w14:paraId="7C6201E6" w14:textId="3F36EBF1" w:rsidR="00E41346" w:rsidRDefault="00E41346" w:rsidP="007855FA">
            <w:pPr>
              <w:pStyle w:val="Opmaakprofiel10"/>
            </w:pPr>
            <w:r>
              <w:rPr>
                <w:sz w:val="20"/>
              </w:rPr>
              <w:t>DE DEELNEMER</w:t>
            </w:r>
          </w:p>
        </w:tc>
        <w:tc>
          <w:tcPr>
            <w:tcW w:w="4447" w:type="dxa"/>
          </w:tcPr>
          <w:p w14:paraId="56EFBD14" w14:textId="169EA5AF" w:rsidR="00E41346" w:rsidRDefault="00E41346" w:rsidP="007855FA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E4A589" w14:textId="77777777" w:rsidR="00E41346" w:rsidRDefault="00E41346" w:rsidP="007855FA">
            <w:pPr>
              <w:pStyle w:val="Opmaakprofiel10"/>
            </w:pPr>
          </w:p>
        </w:tc>
      </w:tr>
      <w:tr w:rsidR="00E41346" w:rsidRPr="00D52AB1" w14:paraId="5D3EB377" w14:textId="77777777" w:rsidTr="00F704B3">
        <w:tc>
          <w:tcPr>
            <w:tcW w:w="2438" w:type="dxa"/>
          </w:tcPr>
          <w:p w14:paraId="77AABBA4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6BED7D4F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1 vraagt het woord aan de voorzitter.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A392AC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637D254D" w14:textId="77777777" w:rsidTr="008F2B0D">
        <w:tc>
          <w:tcPr>
            <w:tcW w:w="2438" w:type="dxa"/>
          </w:tcPr>
          <w:p w14:paraId="5B8B647A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0D9A7A82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2 luistert geïnteresseerd naar anderen en vult aan, nuanceert, enz.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73E74B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tr w:rsidR="00E41346" w14:paraId="11675A96" w14:textId="77777777" w:rsidTr="00753E93">
        <w:tc>
          <w:tcPr>
            <w:tcW w:w="2438" w:type="dxa"/>
          </w:tcPr>
          <w:p w14:paraId="3191944A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38F2B8C5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3 houdt het spreken kort.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1AFCF6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tr w:rsidR="00E41346" w14:paraId="57796A37" w14:textId="77777777" w:rsidTr="000B45AA">
        <w:tc>
          <w:tcPr>
            <w:tcW w:w="2438" w:type="dxa"/>
          </w:tcPr>
          <w:p w14:paraId="6ED2FB17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2EF7A3E2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4 geeft correcte argumenten.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A42702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1EE02881" w14:textId="77777777" w:rsidTr="00F7268C">
        <w:tc>
          <w:tcPr>
            <w:tcW w:w="2438" w:type="dxa"/>
          </w:tcPr>
          <w:p w14:paraId="7186058C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3D8FD055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5 praat tot de hele groep (geen tweegesprekken).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FF655B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060C087F" w14:textId="77777777" w:rsidTr="00C76875">
        <w:tc>
          <w:tcPr>
            <w:tcW w:w="2438" w:type="dxa"/>
          </w:tcPr>
          <w:p w14:paraId="6A54BEE7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02C89AC" w14:textId="77777777" w:rsidR="00E41346" w:rsidRDefault="00E41346" w:rsidP="00E41346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6 durft zich openstellen voor andermans ideeën.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64667E1" w14:textId="77777777" w:rsidR="00E41346" w:rsidRDefault="00E41346" w:rsidP="00E41346">
            <w:pPr>
              <w:pStyle w:val="Opmaakprofiel10"/>
              <w:rPr>
                <w:sz w:val="18"/>
              </w:rPr>
            </w:pPr>
          </w:p>
        </w:tc>
      </w:tr>
      <w:bookmarkEnd w:id="1"/>
      <w:tr w:rsidR="00E41346" w14:paraId="60407B5F" w14:textId="77777777" w:rsidTr="007B229C">
        <w:tc>
          <w:tcPr>
            <w:tcW w:w="2438" w:type="dxa"/>
            <w:tcBorders>
              <w:bottom w:val="single" w:sz="4" w:space="0" w:color="auto"/>
            </w:tcBorders>
          </w:tcPr>
          <w:p w14:paraId="53F7127D" w14:textId="77777777" w:rsidR="00E41346" w:rsidRDefault="00E41346" w:rsidP="007B229C">
            <w:pPr>
              <w:pStyle w:val="Opmaakprofiel10"/>
            </w:pPr>
            <w:r>
              <w:rPr>
                <w:sz w:val="20"/>
              </w:rPr>
              <w:t>DE DEELNEMER</w:t>
            </w:r>
          </w:p>
        </w:tc>
        <w:tc>
          <w:tcPr>
            <w:tcW w:w="4447" w:type="dxa"/>
          </w:tcPr>
          <w:p w14:paraId="488D1BA7" w14:textId="77777777" w:rsidR="00E41346" w:rsidRDefault="00E41346" w:rsidP="007B229C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6AB221" w14:textId="77777777" w:rsidR="00E41346" w:rsidRDefault="00E41346" w:rsidP="007B229C">
            <w:pPr>
              <w:pStyle w:val="Opmaakprofiel10"/>
            </w:pPr>
          </w:p>
        </w:tc>
      </w:tr>
      <w:tr w:rsidR="00E41346" w:rsidRPr="00D52AB1" w14:paraId="135B0E3C" w14:textId="77777777" w:rsidTr="007B229C">
        <w:tc>
          <w:tcPr>
            <w:tcW w:w="2438" w:type="dxa"/>
          </w:tcPr>
          <w:p w14:paraId="24C9CE1F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6CF5303C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1 vraagt het woord aan de voorzitter.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54857C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14CFDA88" w14:textId="77777777" w:rsidTr="007B229C">
        <w:tc>
          <w:tcPr>
            <w:tcW w:w="2438" w:type="dxa"/>
          </w:tcPr>
          <w:p w14:paraId="273DD11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098B292A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2 luistert geïnteresseerd naar anderen en vult aan, nuanceert, enz.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AB6E083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64859D13" w14:textId="77777777" w:rsidTr="007B229C">
        <w:tc>
          <w:tcPr>
            <w:tcW w:w="2438" w:type="dxa"/>
          </w:tcPr>
          <w:p w14:paraId="04FF5E3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3CD158D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3 houdt het spreken kort.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DC0B25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601DDF0C" w14:textId="77777777" w:rsidTr="007B229C">
        <w:tc>
          <w:tcPr>
            <w:tcW w:w="2438" w:type="dxa"/>
          </w:tcPr>
          <w:p w14:paraId="74E7BF09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7998B400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4 geeft correcte argumenten.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3E6E64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42535BBC" w14:textId="77777777" w:rsidTr="007B229C">
        <w:tc>
          <w:tcPr>
            <w:tcW w:w="2438" w:type="dxa"/>
          </w:tcPr>
          <w:p w14:paraId="7502BEC6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055DB5F5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5 praat tot de hele groep (geen tweegesprekken).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1A2D93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12E67BAA" w14:textId="77777777" w:rsidTr="007B229C">
        <w:tc>
          <w:tcPr>
            <w:tcW w:w="2438" w:type="dxa"/>
          </w:tcPr>
          <w:p w14:paraId="12F3148A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1267B26D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6 durft zich openstellen voor andermans ideeën.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F34AD3B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5345BFDF" w14:textId="77777777" w:rsidTr="007B229C">
        <w:tc>
          <w:tcPr>
            <w:tcW w:w="2438" w:type="dxa"/>
            <w:tcBorders>
              <w:bottom w:val="single" w:sz="4" w:space="0" w:color="auto"/>
            </w:tcBorders>
          </w:tcPr>
          <w:p w14:paraId="4604690E" w14:textId="77777777" w:rsidR="00E41346" w:rsidRDefault="00E41346" w:rsidP="007B229C">
            <w:pPr>
              <w:pStyle w:val="Opmaakprofiel10"/>
            </w:pPr>
            <w:r>
              <w:rPr>
                <w:sz w:val="20"/>
              </w:rPr>
              <w:t>DE DEELNEMER</w:t>
            </w:r>
          </w:p>
        </w:tc>
        <w:tc>
          <w:tcPr>
            <w:tcW w:w="4447" w:type="dxa"/>
          </w:tcPr>
          <w:p w14:paraId="323F0AF7" w14:textId="77777777" w:rsidR="00E41346" w:rsidRDefault="00E41346" w:rsidP="007B229C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46725" w14:textId="77777777" w:rsidR="00E41346" w:rsidRDefault="00E41346" w:rsidP="007B229C">
            <w:pPr>
              <w:pStyle w:val="Opmaakprofiel10"/>
            </w:pPr>
          </w:p>
        </w:tc>
      </w:tr>
      <w:tr w:rsidR="00E41346" w:rsidRPr="00D52AB1" w14:paraId="748813AB" w14:textId="77777777" w:rsidTr="007B229C">
        <w:tc>
          <w:tcPr>
            <w:tcW w:w="2438" w:type="dxa"/>
          </w:tcPr>
          <w:p w14:paraId="35DEA82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39E5A75A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1 vraagt het woord aan de voorzitter.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A51F09A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6C8555DF" w14:textId="77777777" w:rsidTr="007B229C">
        <w:tc>
          <w:tcPr>
            <w:tcW w:w="2438" w:type="dxa"/>
          </w:tcPr>
          <w:p w14:paraId="23676B2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1867D86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2 luistert geïnteresseerd naar anderen en vult aan, nuanceert, enz.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F8A6D06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64BFA948" w14:textId="77777777" w:rsidTr="007B229C">
        <w:tc>
          <w:tcPr>
            <w:tcW w:w="2438" w:type="dxa"/>
          </w:tcPr>
          <w:p w14:paraId="523C2BEB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696DC364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3 houdt het spreken kort.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EDB82F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3F83450F" w14:textId="77777777" w:rsidTr="007B229C">
        <w:tc>
          <w:tcPr>
            <w:tcW w:w="2438" w:type="dxa"/>
          </w:tcPr>
          <w:p w14:paraId="27CE1091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275E4340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4 geeft correcte argumenten.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46A70B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264CD4B6" w14:textId="77777777" w:rsidTr="007B229C">
        <w:tc>
          <w:tcPr>
            <w:tcW w:w="2438" w:type="dxa"/>
          </w:tcPr>
          <w:p w14:paraId="29FD382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725FF2A0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5 praat tot de hele groep (geen tweegesprekken).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EBE8BF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365A00DC" w14:textId="77777777" w:rsidTr="007B229C">
        <w:tc>
          <w:tcPr>
            <w:tcW w:w="2438" w:type="dxa"/>
          </w:tcPr>
          <w:p w14:paraId="6C88FE1D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E89A0FC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6 durft zich openstellen voor andermans ideeën.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0F1C687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035604F2" w14:textId="77777777" w:rsidTr="007B229C">
        <w:tc>
          <w:tcPr>
            <w:tcW w:w="2438" w:type="dxa"/>
            <w:tcBorders>
              <w:bottom w:val="single" w:sz="4" w:space="0" w:color="auto"/>
            </w:tcBorders>
          </w:tcPr>
          <w:p w14:paraId="64F6CDE5" w14:textId="77777777" w:rsidR="00E41346" w:rsidRDefault="00E41346" w:rsidP="007B229C">
            <w:pPr>
              <w:pStyle w:val="Opmaakprofiel10"/>
            </w:pPr>
            <w:r>
              <w:rPr>
                <w:sz w:val="20"/>
              </w:rPr>
              <w:t>DE DEELNEMER</w:t>
            </w:r>
          </w:p>
        </w:tc>
        <w:tc>
          <w:tcPr>
            <w:tcW w:w="4447" w:type="dxa"/>
          </w:tcPr>
          <w:p w14:paraId="6B45ADC5" w14:textId="77777777" w:rsidR="00E41346" w:rsidRDefault="00E41346" w:rsidP="007B229C">
            <w:pPr>
              <w:pStyle w:val="Opmaakprofiel10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Naam: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B2847C3" w14:textId="77777777" w:rsidR="00E41346" w:rsidRDefault="00E41346" w:rsidP="007B229C">
            <w:pPr>
              <w:pStyle w:val="Opmaakprofiel10"/>
            </w:pPr>
          </w:p>
        </w:tc>
      </w:tr>
      <w:tr w:rsidR="00E41346" w:rsidRPr="00D52AB1" w14:paraId="56E4714F" w14:textId="77777777" w:rsidTr="007B229C">
        <w:tc>
          <w:tcPr>
            <w:tcW w:w="2438" w:type="dxa"/>
          </w:tcPr>
          <w:p w14:paraId="16086A32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5BDEAF11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1 vraagt het woord aan de voorzitter.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8EF1424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46CA09D7" w14:textId="77777777" w:rsidTr="007B229C">
        <w:tc>
          <w:tcPr>
            <w:tcW w:w="2438" w:type="dxa"/>
          </w:tcPr>
          <w:p w14:paraId="14DBC17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4D98A214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2 luistert geïnteresseerd naar anderen en vult aan, nuanceert, enz.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38EC289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7DA36FB9" w14:textId="77777777" w:rsidTr="007B229C">
        <w:tc>
          <w:tcPr>
            <w:tcW w:w="2438" w:type="dxa"/>
          </w:tcPr>
          <w:p w14:paraId="4FE8518D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1E8D5CE6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3 houdt het spreken kort.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031B2C1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14:paraId="27B1DBB0" w14:textId="77777777" w:rsidTr="007B229C">
        <w:tc>
          <w:tcPr>
            <w:tcW w:w="2438" w:type="dxa"/>
          </w:tcPr>
          <w:p w14:paraId="020215B4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250759DB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4 geeft correcte argumenten.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60EFAA2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750421A9" w14:textId="77777777" w:rsidTr="007B229C">
        <w:tc>
          <w:tcPr>
            <w:tcW w:w="2438" w:type="dxa"/>
          </w:tcPr>
          <w:p w14:paraId="6D45C9AC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2956CA6A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5 praat tot de hele groep (geen tweegesprekken).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1A012F6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  <w:tr w:rsidR="00E41346" w:rsidRPr="00D52AB1" w14:paraId="7649CCAC" w14:textId="77777777" w:rsidTr="007B229C">
        <w:tc>
          <w:tcPr>
            <w:tcW w:w="2438" w:type="dxa"/>
          </w:tcPr>
          <w:p w14:paraId="3A8C3660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  <w:tc>
          <w:tcPr>
            <w:tcW w:w="4447" w:type="dxa"/>
          </w:tcPr>
          <w:p w14:paraId="300EC822" w14:textId="77777777" w:rsidR="00E41346" w:rsidRDefault="00E41346" w:rsidP="007B229C">
            <w:pPr>
              <w:pStyle w:val="Opmaakprofiel10"/>
              <w:spacing w:before="120" w:after="120"/>
              <w:ind w:left="125"/>
              <w:rPr>
                <w:sz w:val="20"/>
              </w:rPr>
            </w:pPr>
            <w:r>
              <w:rPr>
                <w:sz w:val="20"/>
              </w:rPr>
              <w:t>6 durft zich openstellen voor andermans ideeën.</w:t>
            </w:r>
          </w:p>
        </w:tc>
        <w:tc>
          <w:tcPr>
            <w:tcW w:w="2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20903A" w14:textId="77777777" w:rsidR="00E41346" w:rsidRDefault="00E41346" w:rsidP="007B229C">
            <w:pPr>
              <w:pStyle w:val="Opmaakprofiel10"/>
              <w:rPr>
                <w:sz w:val="18"/>
              </w:rPr>
            </w:pPr>
          </w:p>
        </w:tc>
      </w:tr>
    </w:tbl>
    <w:p w14:paraId="19F42C2A" w14:textId="026027F7" w:rsidR="001A6FD3" w:rsidRPr="00081722" w:rsidRDefault="001A6FD3" w:rsidP="003821E0">
      <w:pPr>
        <w:ind w:left="720" w:hanging="360"/>
        <w:rPr>
          <w:lang w:val="nl-BE"/>
        </w:rPr>
      </w:pPr>
    </w:p>
    <w:p w14:paraId="7E817C00" w14:textId="77777777" w:rsidR="003821E0" w:rsidRPr="00797B2F" w:rsidRDefault="003821E0" w:rsidP="00CD6653">
      <w:pPr>
        <w:spacing w:line="360" w:lineRule="auto"/>
        <w:jc w:val="both"/>
        <w:rPr>
          <w:rFonts w:asciiTheme="minorHAnsi" w:hAnsiTheme="minorHAnsi" w:cstheme="minorHAnsi"/>
          <w:lang w:val="nl-BE"/>
        </w:rPr>
      </w:pPr>
    </w:p>
    <w:sectPr w:rsidR="003821E0" w:rsidRPr="00797B2F" w:rsidSect="00033019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AE0DE" w14:textId="77777777" w:rsidR="002156BE" w:rsidRDefault="002156BE" w:rsidP="00A1476A">
      <w:r>
        <w:separator/>
      </w:r>
    </w:p>
  </w:endnote>
  <w:endnote w:type="continuationSeparator" w:id="0">
    <w:p w14:paraId="39983652" w14:textId="77777777" w:rsidR="002156BE" w:rsidRDefault="002156BE" w:rsidP="00A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EB9134D" w14:paraId="110A8316" w14:textId="77777777" w:rsidTr="3EB9134D">
      <w:tc>
        <w:tcPr>
          <w:tcW w:w="3213" w:type="dxa"/>
        </w:tcPr>
        <w:p w14:paraId="42FB2FE4" w14:textId="6E720A7B" w:rsidR="3EB9134D" w:rsidRDefault="3EB9134D" w:rsidP="3EB9134D">
          <w:pPr>
            <w:pStyle w:val="Koptekst"/>
            <w:ind w:left="-115"/>
          </w:pPr>
        </w:p>
      </w:tc>
      <w:tc>
        <w:tcPr>
          <w:tcW w:w="3213" w:type="dxa"/>
        </w:tcPr>
        <w:p w14:paraId="396D04EA" w14:textId="6216BEF1" w:rsidR="3EB9134D" w:rsidRDefault="3EB9134D" w:rsidP="3EB9134D">
          <w:pPr>
            <w:pStyle w:val="Koptekst"/>
            <w:jc w:val="center"/>
          </w:pPr>
        </w:p>
      </w:tc>
      <w:tc>
        <w:tcPr>
          <w:tcW w:w="3213" w:type="dxa"/>
        </w:tcPr>
        <w:p w14:paraId="0370B076" w14:textId="47B5F53E" w:rsidR="3EB9134D" w:rsidRDefault="3EB9134D" w:rsidP="3EB9134D">
          <w:pPr>
            <w:pStyle w:val="Koptekst"/>
            <w:ind w:right="-115"/>
            <w:jc w:val="right"/>
          </w:pPr>
        </w:p>
      </w:tc>
    </w:tr>
  </w:tbl>
  <w:p w14:paraId="7012F415" w14:textId="0306629D" w:rsidR="3EB9134D" w:rsidRDefault="3EB9134D" w:rsidP="3EB913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4E452" w14:textId="77777777" w:rsidR="002156BE" w:rsidRDefault="002156BE" w:rsidP="00A1476A">
      <w:r>
        <w:separator/>
      </w:r>
    </w:p>
  </w:footnote>
  <w:footnote w:type="continuationSeparator" w:id="0">
    <w:p w14:paraId="1A67C62E" w14:textId="77777777" w:rsidR="002156BE" w:rsidRDefault="002156BE" w:rsidP="00A1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C0BB" w14:textId="77777777" w:rsidR="006F17D1" w:rsidRDefault="00F23749" w:rsidP="002F5240">
    <w:pPr>
      <w:pStyle w:val="Koptekst"/>
      <w:jc w:val="right"/>
    </w:pPr>
    <w:r>
      <w:rPr>
        <w:rFonts w:eastAsia="Times New Roman" w:cs="Times New Roman"/>
        <w:noProof/>
        <w:lang w:val="fr-BE" w:eastAsia="fr-BE"/>
      </w:rPr>
      <w:drawing>
        <wp:anchor distT="0" distB="0" distL="114300" distR="114300" simplePos="0" relativeHeight="251658240" behindDoc="0" locked="0" layoutInCell="1" allowOverlap="1" wp14:anchorId="25A4B44F" wp14:editId="2E0E8732">
          <wp:simplePos x="0" y="0"/>
          <wp:positionH relativeFrom="column">
            <wp:posOffset>-139700</wp:posOffset>
          </wp:positionH>
          <wp:positionV relativeFrom="paragraph">
            <wp:posOffset>-50165</wp:posOffset>
          </wp:positionV>
          <wp:extent cx="953770" cy="371475"/>
          <wp:effectExtent l="0" t="0" r="0" b="9525"/>
          <wp:wrapThrough wrapText="bothSides">
            <wp:wrapPolygon edited="0">
              <wp:start x="0" y="0"/>
              <wp:lineTo x="0" y="21046"/>
              <wp:lineTo x="21140" y="21046"/>
              <wp:lineTo x="21140" y="0"/>
              <wp:lineTo x="0" y="0"/>
            </wp:wrapPolygon>
          </wp:wrapThrough>
          <wp:docPr id="2" name="Picture 1" descr="ttp://static.thomasmore.be/huisstijl/images/TM_logo_wit_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://static.thomasmore.be/huisstijl/images/TM_logo_wit_w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4900">
      <w:tab/>
    </w:r>
  </w:p>
  <w:p w14:paraId="49F8FB9C" w14:textId="59C99361" w:rsidR="005C207D" w:rsidRPr="00E2003E" w:rsidRDefault="006F243E" w:rsidP="006F243E">
    <w:pPr>
      <w:pStyle w:val="Koptekst"/>
      <w:rPr>
        <w:lang w:val="nl-BE"/>
      </w:rPr>
    </w:pPr>
    <w:r>
      <w:rPr>
        <w:rFonts w:asciiTheme="minorHAnsi" w:hAnsiTheme="minorHAnsi" w:cstheme="minorHAnsi"/>
        <w:b/>
        <w:sz w:val="24"/>
      </w:rPr>
      <w:tab/>
    </w:r>
    <w:r w:rsidR="00081722">
      <w:rPr>
        <w:rFonts w:asciiTheme="minorHAnsi" w:hAnsiTheme="minorHAnsi" w:cstheme="minorHAnsi"/>
        <w:b/>
        <w:sz w:val="24"/>
        <w:lang w:val="nl-BE"/>
      </w:rPr>
      <w:t>Evaluatieschema vergadering</w:t>
    </w:r>
    <w:r w:rsidR="00081722">
      <w:rPr>
        <w:rFonts w:asciiTheme="minorHAnsi" w:hAnsiTheme="minorHAnsi" w:cstheme="minorHAnsi"/>
        <w:b/>
        <w:sz w:val="24"/>
        <w:lang w:val="nl-BE"/>
      </w:rPr>
      <w:tab/>
    </w:r>
    <w:proofErr w:type="spellStart"/>
    <w:r w:rsidR="00081722">
      <w:rPr>
        <w:rFonts w:asciiTheme="minorHAnsi" w:hAnsiTheme="minorHAnsi" w:cstheme="minorHAnsi"/>
        <w:b/>
        <w:sz w:val="24"/>
        <w:lang w:val="nl-BE"/>
      </w:rPr>
      <w:t>PersOnt</w:t>
    </w:r>
    <w:proofErr w:type="spellEnd"/>
  </w:p>
  <w:p w14:paraId="3471DE78" w14:textId="77777777" w:rsidR="002F5240" w:rsidRPr="00E2003E" w:rsidRDefault="002F5240">
    <w:pPr>
      <w:pStyle w:val="Koptekst"/>
      <w:rPr>
        <w:lang w:val="nl-BE"/>
      </w:rPr>
    </w:pPr>
  </w:p>
  <w:p w14:paraId="7C712E41" w14:textId="77777777" w:rsidR="00F23749" w:rsidRPr="00E2003E" w:rsidRDefault="00F23749">
    <w:pPr>
      <w:pStyle w:val="Kopteks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60C"/>
    <w:multiLevelType w:val="hybridMultilevel"/>
    <w:tmpl w:val="6442C5CA"/>
    <w:lvl w:ilvl="0" w:tplc="7012D00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6038"/>
    <w:multiLevelType w:val="hybridMultilevel"/>
    <w:tmpl w:val="5ACCAEB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31BF5"/>
    <w:multiLevelType w:val="hybridMultilevel"/>
    <w:tmpl w:val="80C0EE14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3136C"/>
    <w:multiLevelType w:val="hybridMultilevel"/>
    <w:tmpl w:val="FF7A85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6053"/>
    <w:multiLevelType w:val="hybridMultilevel"/>
    <w:tmpl w:val="42FC2934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BA7FC4"/>
    <w:multiLevelType w:val="hybridMultilevel"/>
    <w:tmpl w:val="7A707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D721D7A">
      <w:start w:val="4"/>
      <w:numFmt w:val="bullet"/>
      <w:lvlText w:val="-"/>
      <w:lvlJc w:val="left"/>
      <w:pPr>
        <w:ind w:left="2160" w:hanging="360"/>
      </w:pPr>
      <w:rPr>
        <w:rFonts w:ascii="Trebuchet MS" w:eastAsiaTheme="minorHAnsi" w:hAnsi="Trebuchet MS" w:cstheme="minorBidi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3C72"/>
    <w:multiLevelType w:val="multilevel"/>
    <w:tmpl w:val="050A9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E63F91"/>
    <w:multiLevelType w:val="hybridMultilevel"/>
    <w:tmpl w:val="60CCDE96"/>
    <w:lvl w:ilvl="0" w:tplc="C0063444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17D53"/>
    <w:multiLevelType w:val="hybridMultilevel"/>
    <w:tmpl w:val="7F3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9758B"/>
    <w:multiLevelType w:val="hybridMultilevel"/>
    <w:tmpl w:val="BB2287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D4B57"/>
    <w:multiLevelType w:val="hybridMultilevel"/>
    <w:tmpl w:val="FC18CACC"/>
    <w:lvl w:ilvl="0" w:tplc="E746F1C6">
      <w:start w:val="5"/>
      <w:numFmt w:val="bullet"/>
      <w:lvlText w:val="-"/>
      <w:lvlJc w:val="left"/>
      <w:pPr>
        <w:ind w:left="1776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E5B0838"/>
    <w:multiLevelType w:val="hybridMultilevel"/>
    <w:tmpl w:val="AA5E445C"/>
    <w:lvl w:ilvl="0" w:tplc="B0D6956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67335"/>
    <w:multiLevelType w:val="hybridMultilevel"/>
    <w:tmpl w:val="0A32613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46FC6"/>
    <w:multiLevelType w:val="hybridMultilevel"/>
    <w:tmpl w:val="363294F2"/>
    <w:lvl w:ilvl="0" w:tplc="BC660AA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0758"/>
    <w:multiLevelType w:val="hybridMultilevel"/>
    <w:tmpl w:val="AFB67F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24AC9"/>
    <w:multiLevelType w:val="hybridMultilevel"/>
    <w:tmpl w:val="1D4077F6"/>
    <w:lvl w:ilvl="0" w:tplc="521082FA">
      <w:start w:val="1"/>
      <w:numFmt w:val="decimal"/>
      <w:lvlText w:val="%1."/>
      <w:lvlJc w:val="left"/>
      <w:pPr>
        <w:ind w:left="554" w:hanging="480"/>
      </w:pPr>
      <w:rPr>
        <w:rFonts w:cs="Arial" w:hint="default"/>
        <w:sz w:val="16"/>
      </w:rPr>
    </w:lvl>
    <w:lvl w:ilvl="1" w:tplc="08130019" w:tentative="1">
      <w:start w:val="1"/>
      <w:numFmt w:val="lowerLetter"/>
      <w:lvlText w:val="%2."/>
      <w:lvlJc w:val="left"/>
      <w:pPr>
        <w:ind w:left="1154" w:hanging="360"/>
      </w:pPr>
    </w:lvl>
    <w:lvl w:ilvl="2" w:tplc="0813001B" w:tentative="1">
      <w:start w:val="1"/>
      <w:numFmt w:val="lowerRoman"/>
      <w:lvlText w:val="%3."/>
      <w:lvlJc w:val="right"/>
      <w:pPr>
        <w:ind w:left="1874" w:hanging="180"/>
      </w:pPr>
    </w:lvl>
    <w:lvl w:ilvl="3" w:tplc="0813000F" w:tentative="1">
      <w:start w:val="1"/>
      <w:numFmt w:val="decimal"/>
      <w:lvlText w:val="%4."/>
      <w:lvlJc w:val="left"/>
      <w:pPr>
        <w:ind w:left="2594" w:hanging="360"/>
      </w:pPr>
    </w:lvl>
    <w:lvl w:ilvl="4" w:tplc="08130019" w:tentative="1">
      <w:start w:val="1"/>
      <w:numFmt w:val="lowerLetter"/>
      <w:lvlText w:val="%5."/>
      <w:lvlJc w:val="left"/>
      <w:pPr>
        <w:ind w:left="3314" w:hanging="360"/>
      </w:pPr>
    </w:lvl>
    <w:lvl w:ilvl="5" w:tplc="0813001B" w:tentative="1">
      <w:start w:val="1"/>
      <w:numFmt w:val="lowerRoman"/>
      <w:lvlText w:val="%6."/>
      <w:lvlJc w:val="right"/>
      <w:pPr>
        <w:ind w:left="4034" w:hanging="180"/>
      </w:pPr>
    </w:lvl>
    <w:lvl w:ilvl="6" w:tplc="0813000F" w:tentative="1">
      <w:start w:val="1"/>
      <w:numFmt w:val="decimal"/>
      <w:lvlText w:val="%7."/>
      <w:lvlJc w:val="left"/>
      <w:pPr>
        <w:ind w:left="4754" w:hanging="360"/>
      </w:pPr>
    </w:lvl>
    <w:lvl w:ilvl="7" w:tplc="08130019" w:tentative="1">
      <w:start w:val="1"/>
      <w:numFmt w:val="lowerLetter"/>
      <w:lvlText w:val="%8."/>
      <w:lvlJc w:val="left"/>
      <w:pPr>
        <w:ind w:left="5474" w:hanging="360"/>
      </w:pPr>
    </w:lvl>
    <w:lvl w:ilvl="8" w:tplc="0813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6" w15:restartNumberingAfterBreak="0">
    <w:nsid w:val="3F3346E4"/>
    <w:multiLevelType w:val="hybridMultilevel"/>
    <w:tmpl w:val="CEA429DC"/>
    <w:lvl w:ilvl="0" w:tplc="08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F68B2"/>
    <w:multiLevelType w:val="hybridMultilevel"/>
    <w:tmpl w:val="5FF0F97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C2D81"/>
    <w:multiLevelType w:val="hybridMultilevel"/>
    <w:tmpl w:val="D9AC57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4648E"/>
    <w:multiLevelType w:val="hybridMultilevel"/>
    <w:tmpl w:val="80B06520"/>
    <w:lvl w:ilvl="0" w:tplc="E7EE3AC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DC4"/>
    <w:multiLevelType w:val="hybridMultilevel"/>
    <w:tmpl w:val="9286BD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5078C"/>
    <w:multiLevelType w:val="hybridMultilevel"/>
    <w:tmpl w:val="745A2CD4"/>
    <w:lvl w:ilvl="0" w:tplc="3510116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7D24F2"/>
    <w:multiLevelType w:val="hybridMultilevel"/>
    <w:tmpl w:val="AF8AD1FA"/>
    <w:lvl w:ilvl="0" w:tplc="DF8A6C6C">
      <w:start w:val="1"/>
      <w:numFmt w:val="decimal"/>
      <w:lvlText w:val="%1."/>
      <w:lvlJc w:val="left"/>
      <w:pPr>
        <w:ind w:left="360" w:hanging="360"/>
      </w:pPr>
      <w:rPr>
        <w:rFonts w:ascii="Trebuchet MS" w:eastAsia="Times New Roman" w:hAnsi="Trebuchet MS" w:cs="Arial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452B6B"/>
    <w:multiLevelType w:val="hybridMultilevel"/>
    <w:tmpl w:val="81DC4548"/>
    <w:lvl w:ilvl="0" w:tplc="5956A55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A57BE"/>
    <w:multiLevelType w:val="hybridMultilevel"/>
    <w:tmpl w:val="BAF8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90649D"/>
    <w:multiLevelType w:val="hybridMultilevel"/>
    <w:tmpl w:val="E6025D22"/>
    <w:lvl w:ilvl="0" w:tplc="0813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4BF4B34"/>
    <w:multiLevelType w:val="multilevel"/>
    <w:tmpl w:val="050A9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5A10DC5"/>
    <w:multiLevelType w:val="hybridMultilevel"/>
    <w:tmpl w:val="A91AFF1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A09F3"/>
    <w:multiLevelType w:val="hybridMultilevel"/>
    <w:tmpl w:val="B0006FD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C7691"/>
    <w:multiLevelType w:val="multilevel"/>
    <w:tmpl w:val="050A9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127EAC"/>
    <w:multiLevelType w:val="hybridMultilevel"/>
    <w:tmpl w:val="CC9AE18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D7E06"/>
    <w:multiLevelType w:val="hybridMultilevel"/>
    <w:tmpl w:val="939E82D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E36B2"/>
    <w:multiLevelType w:val="hybridMultilevel"/>
    <w:tmpl w:val="F1200DB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F1515"/>
    <w:multiLevelType w:val="multilevel"/>
    <w:tmpl w:val="9694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sz w:val="22"/>
      </w:rPr>
    </w:lvl>
    <w:lvl w:ilvl="1">
      <w:start w:val="2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BA53ABC"/>
    <w:multiLevelType w:val="hybridMultilevel"/>
    <w:tmpl w:val="007CF8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719C1"/>
    <w:multiLevelType w:val="hybridMultilevel"/>
    <w:tmpl w:val="2E26B596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4"/>
  </w:num>
  <w:num w:numId="5">
    <w:abstractNumId w:val="19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</w:num>
  <w:num w:numId="8">
    <w:abstractNumId w:val="13"/>
  </w:num>
  <w:num w:numId="9">
    <w:abstractNumId w:val="7"/>
  </w:num>
  <w:num w:numId="10">
    <w:abstractNumId w:val="23"/>
  </w:num>
  <w:num w:numId="11">
    <w:abstractNumId w:val="2"/>
  </w:num>
  <w:num w:numId="12">
    <w:abstractNumId w:val="22"/>
  </w:num>
  <w:num w:numId="13">
    <w:abstractNumId w:val="15"/>
  </w:num>
  <w:num w:numId="14">
    <w:abstractNumId w:val="21"/>
  </w:num>
  <w:num w:numId="15">
    <w:abstractNumId w:val="21"/>
  </w:num>
  <w:num w:numId="16">
    <w:abstractNumId w:val="21"/>
  </w:num>
  <w:num w:numId="17">
    <w:abstractNumId w:val="26"/>
  </w:num>
  <w:num w:numId="18">
    <w:abstractNumId w:val="18"/>
  </w:num>
  <w:num w:numId="19">
    <w:abstractNumId w:val="35"/>
  </w:num>
  <w:num w:numId="20">
    <w:abstractNumId w:val="20"/>
  </w:num>
  <w:num w:numId="21">
    <w:abstractNumId w:val="11"/>
  </w:num>
  <w:num w:numId="22">
    <w:abstractNumId w:val="3"/>
  </w:num>
  <w:num w:numId="23">
    <w:abstractNumId w:val="9"/>
  </w:num>
  <w:num w:numId="24">
    <w:abstractNumId w:val="28"/>
  </w:num>
  <w:num w:numId="25">
    <w:abstractNumId w:val="17"/>
  </w:num>
  <w:num w:numId="26">
    <w:abstractNumId w:val="5"/>
  </w:num>
  <w:num w:numId="27">
    <w:abstractNumId w:val="31"/>
  </w:num>
  <w:num w:numId="28">
    <w:abstractNumId w:val="25"/>
  </w:num>
  <w:num w:numId="29">
    <w:abstractNumId w:val="30"/>
  </w:num>
  <w:num w:numId="30">
    <w:abstractNumId w:val="12"/>
  </w:num>
  <w:num w:numId="31">
    <w:abstractNumId w:val="0"/>
  </w:num>
  <w:num w:numId="32">
    <w:abstractNumId w:val="6"/>
  </w:num>
  <w:num w:numId="33">
    <w:abstractNumId w:val="32"/>
  </w:num>
  <w:num w:numId="34">
    <w:abstractNumId w:val="27"/>
  </w:num>
  <w:num w:numId="35">
    <w:abstractNumId w:val="29"/>
  </w:num>
  <w:num w:numId="36">
    <w:abstractNumId w:val="16"/>
  </w:num>
  <w:num w:numId="37">
    <w:abstractNumId w:val="14"/>
  </w:num>
  <w:num w:numId="38">
    <w:abstractNumId w:val="33"/>
  </w:num>
  <w:num w:numId="39">
    <w:abstractNumId w:val="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CA"/>
    <w:rsid w:val="00015351"/>
    <w:rsid w:val="00017E1D"/>
    <w:rsid w:val="00021820"/>
    <w:rsid w:val="00027B0A"/>
    <w:rsid w:val="0003074D"/>
    <w:rsid w:val="00033019"/>
    <w:rsid w:val="0003738F"/>
    <w:rsid w:val="00043273"/>
    <w:rsid w:val="00051037"/>
    <w:rsid w:val="00060185"/>
    <w:rsid w:val="000613BF"/>
    <w:rsid w:val="00071066"/>
    <w:rsid w:val="00077FE9"/>
    <w:rsid w:val="00081722"/>
    <w:rsid w:val="00084FE2"/>
    <w:rsid w:val="00085C32"/>
    <w:rsid w:val="000866FD"/>
    <w:rsid w:val="0008699E"/>
    <w:rsid w:val="0009001F"/>
    <w:rsid w:val="00090944"/>
    <w:rsid w:val="00090A4E"/>
    <w:rsid w:val="000A3B83"/>
    <w:rsid w:val="000A7671"/>
    <w:rsid w:val="000B29D4"/>
    <w:rsid w:val="000C0697"/>
    <w:rsid w:val="000C791C"/>
    <w:rsid w:val="000D1835"/>
    <w:rsid w:val="000D30FF"/>
    <w:rsid w:val="000D3753"/>
    <w:rsid w:val="000D3A96"/>
    <w:rsid w:val="000D7A9A"/>
    <w:rsid w:val="000E5B56"/>
    <w:rsid w:val="000E5C3F"/>
    <w:rsid w:val="000F01AD"/>
    <w:rsid w:val="000F3B3A"/>
    <w:rsid w:val="001019AA"/>
    <w:rsid w:val="0010254E"/>
    <w:rsid w:val="00107BA4"/>
    <w:rsid w:val="00110BF3"/>
    <w:rsid w:val="0011556C"/>
    <w:rsid w:val="0012045C"/>
    <w:rsid w:val="00121877"/>
    <w:rsid w:val="00134C9E"/>
    <w:rsid w:val="001366B3"/>
    <w:rsid w:val="00140546"/>
    <w:rsid w:val="00145218"/>
    <w:rsid w:val="00146A0E"/>
    <w:rsid w:val="00154BA2"/>
    <w:rsid w:val="00161A89"/>
    <w:rsid w:val="00166401"/>
    <w:rsid w:val="00171D1A"/>
    <w:rsid w:val="001725A5"/>
    <w:rsid w:val="00173AB7"/>
    <w:rsid w:val="00175919"/>
    <w:rsid w:val="00175E2F"/>
    <w:rsid w:val="001802EF"/>
    <w:rsid w:val="001811A4"/>
    <w:rsid w:val="00181F59"/>
    <w:rsid w:val="001842D7"/>
    <w:rsid w:val="00193B7D"/>
    <w:rsid w:val="0019618E"/>
    <w:rsid w:val="001A1204"/>
    <w:rsid w:val="001A58FC"/>
    <w:rsid w:val="001A6FD3"/>
    <w:rsid w:val="001A772C"/>
    <w:rsid w:val="001A77A7"/>
    <w:rsid w:val="001B065E"/>
    <w:rsid w:val="001B55AB"/>
    <w:rsid w:val="001C4A9C"/>
    <w:rsid w:val="001C6685"/>
    <w:rsid w:val="001C71B5"/>
    <w:rsid w:val="001C75B6"/>
    <w:rsid w:val="001D0239"/>
    <w:rsid w:val="001D387C"/>
    <w:rsid w:val="001D3B1B"/>
    <w:rsid w:val="001E563B"/>
    <w:rsid w:val="001F0E2B"/>
    <w:rsid w:val="001F0E44"/>
    <w:rsid w:val="001F14BA"/>
    <w:rsid w:val="002002F7"/>
    <w:rsid w:val="00200A6C"/>
    <w:rsid w:val="0020760F"/>
    <w:rsid w:val="00210BE6"/>
    <w:rsid w:val="00212B5C"/>
    <w:rsid w:val="002156BE"/>
    <w:rsid w:val="00216365"/>
    <w:rsid w:val="002166C9"/>
    <w:rsid w:val="00220846"/>
    <w:rsid w:val="0022086A"/>
    <w:rsid w:val="002224B3"/>
    <w:rsid w:val="00225011"/>
    <w:rsid w:val="002276F7"/>
    <w:rsid w:val="002311CA"/>
    <w:rsid w:val="00232DF0"/>
    <w:rsid w:val="00245A41"/>
    <w:rsid w:val="002463A4"/>
    <w:rsid w:val="002534CE"/>
    <w:rsid w:val="00254247"/>
    <w:rsid w:val="00260B70"/>
    <w:rsid w:val="00267D36"/>
    <w:rsid w:val="00270F46"/>
    <w:rsid w:val="00274559"/>
    <w:rsid w:val="002861D3"/>
    <w:rsid w:val="00291D87"/>
    <w:rsid w:val="002A1A68"/>
    <w:rsid w:val="002B03A2"/>
    <w:rsid w:val="002B636D"/>
    <w:rsid w:val="002C4632"/>
    <w:rsid w:val="002D2302"/>
    <w:rsid w:val="002D26ED"/>
    <w:rsid w:val="002D294E"/>
    <w:rsid w:val="002E1F86"/>
    <w:rsid w:val="002E3C9C"/>
    <w:rsid w:val="002F4CB3"/>
    <w:rsid w:val="002F5240"/>
    <w:rsid w:val="002F620E"/>
    <w:rsid w:val="003078C0"/>
    <w:rsid w:val="00307DA2"/>
    <w:rsid w:val="00310CC2"/>
    <w:rsid w:val="0032636E"/>
    <w:rsid w:val="00327508"/>
    <w:rsid w:val="0033788E"/>
    <w:rsid w:val="003437E0"/>
    <w:rsid w:val="00357CB3"/>
    <w:rsid w:val="00363557"/>
    <w:rsid w:val="00364E9B"/>
    <w:rsid w:val="00372075"/>
    <w:rsid w:val="003760F6"/>
    <w:rsid w:val="0038039E"/>
    <w:rsid w:val="003821E0"/>
    <w:rsid w:val="00396247"/>
    <w:rsid w:val="003A1906"/>
    <w:rsid w:val="003A2F73"/>
    <w:rsid w:val="003A351A"/>
    <w:rsid w:val="003A5771"/>
    <w:rsid w:val="003A58D1"/>
    <w:rsid w:val="003A715E"/>
    <w:rsid w:val="003B044C"/>
    <w:rsid w:val="003D3282"/>
    <w:rsid w:val="003D35EF"/>
    <w:rsid w:val="003D361D"/>
    <w:rsid w:val="003D49E5"/>
    <w:rsid w:val="003E57B6"/>
    <w:rsid w:val="003E6F26"/>
    <w:rsid w:val="003E6FD4"/>
    <w:rsid w:val="003F30F4"/>
    <w:rsid w:val="003F6779"/>
    <w:rsid w:val="00401042"/>
    <w:rsid w:val="00406E5E"/>
    <w:rsid w:val="0040728C"/>
    <w:rsid w:val="00415045"/>
    <w:rsid w:val="004157AF"/>
    <w:rsid w:val="004179CA"/>
    <w:rsid w:val="004206CF"/>
    <w:rsid w:val="004242CF"/>
    <w:rsid w:val="00432C57"/>
    <w:rsid w:val="0043605C"/>
    <w:rsid w:val="00440A98"/>
    <w:rsid w:val="004430C1"/>
    <w:rsid w:val="004461E3"/>
    <w:rsid w:val="00446744"/>
    <w:rsid w:val="00450486"/>
    <w:rsid w:val="004522B3"/>
    <w:rsid w:val="00454468"/>
    <w:rsid w:val="004644AE"/>
    <w:rsid w:val="004739FB"/>
    <w:rsid w:val="00474093"/>
    <w:rsid w:val="00476E1C"/>
    <w:rsid w:val="00493206"/>
    <w:rsid w:val="00494955"/>
    <w:rsid w:val="004A6080"/>
    <w:rsid w:val="004B2DF3"/>
    <w:rsid w:val="004B4477"/>
    <w:rsid w:val="004B5804"/>
    <w:rsid w:val="004D34AE"/>
    <w:rsid w:val="004D3F06"/>
    <w:rsid w:val="004E5ED9"/>
    <w:rsid w:val="004E6A4F"/>
    <w:rsid w:val="004E6F9A"/>
    <w:rsid w:val="004F6CA6"/>
    <w:rsid w:val="00500B0B"/>
    <w:rsid w:val="00502D1A"/>
    <w:rsid w:val="005159E3"/>
    <w:rsid w:val="00515D96"/>
    <w:rsid w:val="005173E2"/>
    <w:rsid w:val="0052733A"/>
    <w:rsid w:val="005374D9"/>
    <w:rsid w:val="00542370"/>
    <w:rsid w:val="00542A99"/>
    <w:rsid w:val="00560894"/>
    <w:rsid w:val="0056211B"/>
    <w:rsid w:val="0056431E"/>
    <w:rsid w:val="00566646"/>
    <w:rsid w:val="005700DC"/>
    <w:rsid w:val="0057197F"/>
    <w:rsid w:val="00582CE8"/>
    <w:rsid w:val="00585451"/>
    <w:rsid w:val="005920FC"/>
    <w:rsid w:val="005938ED"/>
    <w:rsid w:val="00594791"/>
    <w:rsid w:val="005C207D"/>
    <w:rsid w:val="005C381F"/>
    <w:rsid w:val="005D188C"/>
    <w:rsid w:val="005E1D8C"/>
    <w:rsid w:val="005E3BCA"/>
    <w:rsid w:val="005E7179"/>
    <w:rsid w:val="005F58AA"/>
    <w:rsid w:val="00616473"/>
    <w:rsid w:val="006248AB"/>
    <w:rsid w:val="00626BAF"/>
    <w:rsid w:val="006309C6"/>
    <w:rsid w:val="0063229B"/>
    <w:rsid w:val="00632F32"/>
    <w:rsid w:val="00636485"/>
    <w:rsid w:val="00637240"/>
    <w:rsid w:val="00643BF3"/>
    <w:rsid w:val="006441CB"/>
    <w:rsid w:val="00652256"/>
    <w:rsid w:val="00665634"/>
    <w:rsid w:val="006778E6"/>
    <w:rsid w:val="0068552C"/>
    <w:rsid w:val="00690442"/>
    <w:rsid w:val="00697682"/>
    <w:rsid w:val="006A0F88"/>
    <w:rsid w:val="006A26DE"/>
    <w:rsid w:val="006B1255"/>
    <w:rsid w:val="006B45D3"/>
    <w:rsid w:val="006B6828"/>
    <w:rsid w:val="006C3463"/>
    <w:rsid w:val="006C3AFA"/>
    <w:rsid w:val="006D170E"/>
    <w:rsid w:val="006D221B"/>
    <w:rsid w:val="006E34CD"/>
    <w:rsid w:val="006F17D1"/>
    <w:rsid w:val="006F243E"/>
    <w:rsid w:val="006F2BB9"/>
    <w:rsid w:val="006F7465"/>
    <w:rsid w:val="00700C56"/>
    <w:rsid w:val="007022B9"/>
    <w:rsid w:val="00734737"/>
    <w:rsid w:val="00737F39"/>
    <w:rsid w:val="00742B1C"/>
    <w:rsid w:val="00747433"/>
    <w:rsid w:val="00753417"/>
    <w:rsid w:val="00753E53"/>
    <w:rsid w:val="007557CB"/>
    <w:rsid w:val="00765526"/>
    <w:rsid w:val="00767E76"/>
    <w:rsid w:val="007728F5"/>
    <w:rsid w:val="00780536"/>
    <w:rsid w:val="00780705"/>
    <w:rsid w:val="007808BB"/>
    <w:rsid w:val="00780D29"/>
    <w:rsid w:val="00784E7A"/>
    <w:rsid w:val="007905A9"/>
    <w:rsid w:val="0079357F"/>
    <w:rsid w:val="007959E0"/>
    <w:rsid w:val="00797B2F"/>
    <w:rsid w:val="007A57B6"/>
    <w:rsid w:val="007A581A"/>
    <w:rsid w:val="007B4919"/>
    <w:rsid w:val="007B708A"/>
    <w:rsid w:val="007D7E1A"/>
    <w:rsid w:val="007F1A29"/>
    <w:rsid w:val="007F23F8"/>
    <w:rsid w:val="007F5872"/>
    <w:rsid w:val="007F6350"/>
    <w:rsid w:val="00800233"/>
    <w:rsid w:val="0080606E"/>
    <w:rsid w:val="008110FF"/>
    <w:rsid w:val="008143A7"/>
    <w:rsid w:val="008219DA"/>
    <w:rsid w:val="00840124"/>
    <w:rsid w:val="00842770"/>
    <w:rsid w:val="0084455D"/>
    <w:rsid w:val="00844A4C"/>
    <w:rsid w:val="008469A2"/>
    <w:rsid w:val="00852108"/>
    <w:rsid w:val="00857D51"/>
    <w:rsid w:val="00867BAF"/>
    <w:rsid w:val="00873379"/>
    <w:rsid w:val="008770DC"/>
    <w:rsid w:val="008966B2"/>
    <w:rsid w:val="008A1CB9"/>
    <w:rsid w:val="008A276F"/>
    <w:rsid w:val="008B124D"/>
    <w:rsid w:val="008B2AE3"/>
    <w:rsid w:val="008B4DF5"/>
    <w:rsid w:val="008C79D5"/>
    <w:rsid w:val="008C7FB6"/>
    <w:rsid w:val="008D3148"/>
    <w:rsid w:val="008D329C"/>
    <w:rsid w:val="008D486E"/>
    <w:rsid w:val="008D680F"/>
    <w:rsid w:val="008E3A27"/>
    <w:rsid w:val="008F1031"/>
    <w:rsid w:val="008F6E67"/>
    <w:rsid w:val="00903F3B"/>
    <w:rsid w:val="00911482"/>
    <w:rsid w:val="009116CA"/>
    <w:rsid w:val="00914F97"/>
    <w:rsid w:val="00916E92"/>
    <w:rsid w:val="009249F2"/>
    <w:rsid w:val="0093513E"/>
    <w:rsid w:val="0093546D"/>
    <w:rsid w:val="00936294"/>
    <w:rsid w:val="00936CCA"/>
    <w:rsid w:val="00940BF9"/>
    <w:rsid w:val="00941AA7"/>
    <w:rsid w:val="0095328F"/>
    <w:rsid w:val="009550A9"/>
    <w:rsid w:val="00955833"/>
    <w:rsid w:val="009616E9"/>
    <w:rsid w:val="00963A08"/>
    <w:rsid w:val="00970915"/>
    <w:rsid w:val="009817F4"/>
    <w:rsid w:val="00986928"/>
    <w:rsid w:val="0098760F"/>
    <w:rsid w:val="00991BAE"/>
    <w:rsid w:val="00994E74"/>
    <w:rsid w:val="009A053C"/>
    <w:rsid w:val="009B19CE"/>
    <w:rsid w:val="009B2270"/>
    <w:rsid w:val="009B477F"/>
    <w:rsid w:val="009C659C"/>
    <w:rsid w:val="009C7C9D"/>
    <w:rsid w:val="009D2073"/>
    <w:rsid w:val="009D2E78"/>
    <w:rsid w:val="009E4502"/>
    <w:rsid w:val="009E5E27"/>
    <w:rsid w:val="009E6A77"/>
    <w:rsid w:val="009F6F82"/>
    <w:rsid w:val="00A03DC4"/>
    <w:rsid w:val="00A05A36"/>
    <w:rsid w:val="00A1476A"/>
    <w:rsid w:val="00A23750"/>
    <w:rsid w:val="00A24728"/>
    <w:rsid w:val="00A25A47"/>
    <w:rsid w:val="00A30898"/>
    <w:rsid w:val="00A310D9"/>
    <w:rsid w:val="00A32B42"/>
    <w:rsid w:val="00A36A5B"/>
    <w:rsid w:val="00A37B75"/>
    <w:rsid w:val="00A4739B"/>
    <w:rsid w:val="00A51BCC"/>
    <w:rsid w:val="00A54FCB"/>
    <w:rsid w:val="00A63991"/>
    <w:rsid w:val="00A76B46"/>
    <w:rsid w:val="00A82EB3"/>
    <w:rsid w:val="00A8373D"/>
    <w:rsid w:val="00A947AA"/>
    <w:rsid w:val="00AA6BF8"/>
    <w:rsid w:val="00AA7B69"/>
    <w:rsid w:val="00AB1A69"/>
    <w:rsid w:val="00AB524E"/>
    <w:rsid w:val="00AC2C3E"/>
    <w:rsid w:val="00AC7D5C"/>
    <w:rsid w:val="00AD0404"/>
    <w:rsid w:val="00AD0874"/>
    <w:rsid w:val="00AD289A"/>
    <w:rsid w:val="00AD4F8F"/>
    <w:rsid w:val="00AD6D2C"/>
    <w:rsid w:val="00AE35E9"/>
    <w:rsid w:val="00AE653B"/>
    <w:rsid w:val="00AF1A52"/>
    <w:rsid w:val="00AF4D9D"/>
    <w:rsid w:val="00AF59BC"/>
    <w:rsid w:val="00B005B5"/>
    <w:rsid w:val="00B10D1E"/>
    <w:rsid w:val="00B214BB"/>
    <w:rsid w:val="00B2185E"/>
    <w:rsid w:val="00B3371C"/>
    <w:rsid w:val="00B40490"/>
    <w:rsid w:val="00B40537"/>
    <w:rsid w:val="00B42A95"/>
    <w:rsid w:val="00B439AB"/>
    <w:rsid w:val="00B46415"/>
    <w:rsid w:val="00B62932"/>
    <w:rsid w:val="00B6512C"/>
    <w:rsid w:val="00B65328"/>
    <w:rsid w:val="00B700C0"/>
    <w:rsid w:val="00B70FEC"/>
    <w:rsid w:val="00B71A53"/>
    <w:rsid w:val="00B74159"/>
    <w:rsid w:val="00B87CAD"/>
    <w:rsid w:val="00B908EC"/>
    <w:rsid w:val="00B910D2"/>
    <w:rsid w:val="00BA1C43"/>
    <w:rsid w:val="00BA28C3"/>
    <w:rsid w:val="00BA7F3F"/>
    <w:rsid w:val="00BB49FF"/>
    <w:rsid w:val="00BC0B7F"/>
    <w:rsid w:val="00BC2E12"/>
    <w:rsid w:val="00BF2299"/>
    <w:rsid w:val="00C01C89"/>
    <w:rsid w:val="00C124B9"/>
    <w:rsid w:val="00C2185D"/>
    <w:rsid w:val="00C34951"/>
    <w:rsid w:val="00C35AA4"/>
    <w:rsid w:val="00C418DE"/>
    <w:rsid w:val="00C45715"/>
    <w:rsid w:val="00C615FC"/>
    <w:rsid w:val="00C70D85"/>
    <w:rsid w:val="00C926C7"/>
    <w:rsid w:val="00CA323C"/>
    <w:rsid w:val="00CA7531"/>
    <w:rsid w:val="00CB0075"/>
    <w:rsid w:val="00CB5915"/>
    <w:rsid w:val="00CB63C7"/>
    <w:rsid w:val="00CC53FE"/>
    <w:rsid w:val="00CD1E6C"/>
    <w:rsid w:val="00CD23B9"/>
    <w:rsid w:val="00CD6653"/>
    <w:rsid w:val="00CE0076"/>
    <w:rsid w:val="00CF371C"/>
    <w:rsid w:val="00CF417F"/>
    <w:rsid w:val="00CF6499"/>
    <w:rsid w:val="00CF6863"/>
    <w:rsid w:val="00D0186C"/>
    <w:rsid w:val="00D02B2A"/>
    <w:rsid w:val="00D03B07"/>
    <w:rsid w:val="00D07F74"/>
    <w:rsid w:val="00D161A3"/>
    <w:rsid w:val="00D16D2E"/>
    <w:rsid w:val="00D17397"/>
    <w:rsid w:val="00D17E3F"/>
    <w:rsid w:val="00D24900"/>
    <w:rsid w:val="00D25BAE"/>
    <w:rsid w:val="00D4246B"/>
    <w:rsid w:val="00D44268"/>
    <w:rsid w:val="00D44AAB"/>
    <w:rsid w:val="00D52AB1"/>
    <w:rsid w:val="00D5492D"/>
    <w:rsid w:val="00D564DC"/>
    <w:rsid w:val="00D57997"/>
    <w:rsid w:val="00D61C92"/>
    <w:rsid w:val="00D632E4"/>
    <w:rsid w:val="00D634F4"/>
    <w:rsid w:val="00D8239F"/>
    <w:rsid w:val="00D84788"/>
    <w:rsid w:val="00D911F6"/>
    <w:rsid w:val="00DA19AD"/>
    <w:rsid w:val="00DA59E9"/>
    <w:rsid w:val="00DB3B5F"/>
    <w:rsid w:val="00DB6703"/>
    <w:rsid w:val="00DB7E29"/>
    <w:rsid w:val="00DC01DA"/>
    <w:rsid w:val="00DC33CC"/>
    <w:rsid w:val="00DC4DB5"/>
    <w:rsid w:val="00DC7E0F"/>
    <w:rsid w:val="00DE1659"/>
    <w:rsid w:val="00DE6BBF"/>
    <w:rsid w:val="00DF0B32"/>
    <w:rsid w:val="00DF0CF1"/>
    <w:rsid w:val="00DF1E74"/>
    <w:rsid w:val="00DF771B"/>
    <w:rsid w:val="00E00A35"/>
    <w:rsid w:val="00E12B18"/>
    <w:rsid w:val="00E15F2E"/>
    <w:rsid w:val="00E2003E"/>
    <w:rsid w:val="00E201B4"/>
    <w:rsid w:val="00E30442"/>
    <w:rsid w:val="00E30B9E"/>
    <w:rsid w:val="00E31B7C"/>
    <w:rsid w:val="00E31C5C"/>
    <w:rsid w:val="00E34DB0"/>
    <w:rsid w:val="00E37B70"/>
    <w:rsid w:val="00E401B9"/>
    <w:rsid w:val="00E41346"/>
    <w:rsid w:val="00E43A5B"/>
    <w:rsid w:val="00E46616"/>
    <w:rsid w:val="00E509EE"/>
    <w:rsid w:val="00E551C6"/>
    <w:rsid w:val="00E56176"/>
    <w:rsid w:val="00E6047E"/>
    <w:rsid w:val="00E91530"/>
    <w:rsid w:val="00EA069E"/>
    <w:rsid w:val="00EA06EC"/>
    <w:rsid w:val="00EB4AAD"/>
    <w:rsid w:val="00EB6B60"/>
    <w:rsid w:val="00EC14B6"/>
    <w:rsid w:val="00ED050E"/>
    <w:rsid w:val="00EE39CA"/>
    <w:rsid w:val="00EE3F23"/>
    <w:rsid w:val="00EE4DBA"/>
    <w:rsid w:val="00EE6049"/>
    <w:rsid w:val="00EF025B"/>
    <w:rsid w:val="00EF27A1"/>
    <w:rsid w:val="00F037D0"/>
    <w:rsid w:val="00F03CAA"/>
    <w:rsid w:val="00F15C94"/>
    <w:rsid w:val="00F17C70"/>
    <w:rsid w:val="00F23749"/>
    <w:rsid w:val="00F24B8B"/>
    <w:rsid w:val="00F25369"/>
    <w:rsid w:val="00F254D5"/>
    <w:rsid w:val="00F32DF5"/>
    <w:rsid w:val="00F359C1"/>
    <w:rsid w:val="00F362E2"/>
    <w:rsid w:val="00F5005B"/>
    <w:rsid w:val="00F519BE"/>
    <w:rsid w:val="00F5378C"/>
    <w:rsid w:val="00F546EE"/>
    <w:rsid w:val="00F6010F"/>
    <w:rsid w:val="00F63D89"/>
    <w:rsid w:val="00F67C8D"/>
    <w:rsid w:val="00F72A24"/>
    <w:rsid w:val="00F759C7"/>
    <w:rsid w:val="00F81D21"/>
    <w:rsid w:val="00F83DB9"/>
    <w:rsid w:val="00F84A38"/>
    <w:rsid w:val="00F868ED"/>
    <w:rsid w:val="00F978BE"/>
    <w:rsid w:val="00FA75FD"/>
    <w:rsid w:val="00FC4FA6"/>
    <w:rsid w:val="00FC74BB"/>
    <w:rsid w:val="00FC7891"/>
    <w:rsid w:val="00FD10E0"/>
    <w:rsid w:val="00FE3BFF"/>
    <w:rsid w:val="00FE4846"/>
    <w:rsid w:val="00FE648A"/>
    <w:rsid w:val="00FE717C"/>
    <w:rsid w:val="00FF5E49"/>
    <w:rsid w:val="3EB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A0874"/>
  <w15:docId w15:val="{7244BBF4-6CEE-4389-A647-9EAA5C6D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30442"/>
    <w:rPr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30442"/>
    <w:pPr>
      <w:pBdr>
        <w:top w:val="single" w:sz="4" w:space="2" w:color="7F7F7F" w:themeColor="text1" w:themeTint="80"/>
        <w:left w:val="single" w:sz="4" w:space="10" w:color="7F7F7F" w:themeColor="text1" w:themeTint="80"/>
        <w:bottom w:val="single" w:sz="4" w:space="2" w:color="7F7F7F" w:themeColor="text1" w:themeTint="80"/>
        <w:right w:val="single" w:sz="4" w:space="10" w:color="7F7F7F" w:themeColor="text1" w:themeTint="80"/>
      </w:pBdr>
      <w:shd w:val="clear" w:color="auto" w:fill="808080" w:themeFill="background1" w:themeFillShade="80"/>
      <w:spacing w:before="480"/>
      <w:outlineLvl w:val="0"/>
    </w:pPr>
    <w:rPr>
      <w:b/>
      <w:color w:val="FFFFFF" w:themeColor="background1"/>
      <w:sz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0442"/>
    <w:pPr>
      <w:pBdr>
        <w:top w:val="single" w:sz="4" w:space="2" w:color="F2F2F2" w:themeColor="background1" w:themeShade="F2"/>
        <w:left w:val="single" w:sz="4" w:space="10" w:color="F2F2F2" w:themeColor="background1" w:themeShade="F2"/>
        <w:bottom w:val="single" w:sz="4" w:space="2" w:color="F2F2F2" w:themeColor="background1" w:themeShade="F2"/>
        <w:right w:val="single" w:sz="4" w:space="10" w:color="F2F2F2" w:themeColor="background1" w:themeShade="F2"/>
      </w:pBdr>
      <w:shd w:val="clear" w:color="auto" w:fill="D9D9D9" w:themeFill="background1" w:themeFillShade="D9"/>
      <w:spacing w:before="320" w:after="240"/>
      <w:outlineLvl w:val="1"/>
    </w:pPr>
    <w:rPr>
      <w:b/>
      <w:sz w:val="22"/>
      <w:lang w:val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10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A1476A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1476A"/>
  </w:style>
  <w:style w:type="paragraph" w:styleId="Voettekst">
    <w:name w:val="footer"/>
    <w:basedOn w:val="Standaard"/>
    <w:link w:val="VoettekstChar"/>
    <w:uiPriority w:val="99"/>
    <w:unhideWhenUsed/>
    <w:rsid w:val="00A1476A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1476A"/>
  </w:style>
  <w:style w:type="character" w:styleId="Paginanummer">
    <w:name w:val="page number"/>
    <w:basedOn w:val="Standaardalinea-lettertype"/>
    <w:uiPriority w:val="99"/>
    <w:semiHidden/>
    <w:unhideWhenUsed/>
    <w:rsid w:val="00A1476A"/>
  </w:style>
  <w:style w:type="paragraph" w:styleId="Lijstalinea">
    <w:name w:val="List Paragraph"/>
    <w:basedOn w:val="Standaard"/>
    <w:uiPriority w:val="34"/>
    <w:qFormat/>
    <w:rsid w:val="00A1476A"/>
    <w:pPr>
      <w:numPr>
        <w:numId w:val="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C789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789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30442"/>
    <w:rPr>
      <w:b/>
      <w:color w:val="FFFFFF" w:themeColor="background1"/>
      <w:sz w:val="22"/>
      <w:szCs w:val="22"/>
      <w:shd w:val="clear" w:color="auto" w:fill="808080" w:themeFill="background1" w:themeFillShade="8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30442"/>
    <w:rPr>
      <w:b/>
      <w:sz w:val="22"/>
      <w:szCs w:val="22"/>
      <w:shd w:val="clear" w:color="auto" w:fill="D9D9D9" w:themeFill="background1" w:themeFillShade="D9"/>
    </w:rPr>
  </w:style>
  <w:style w:type="table" w:styleId="Tabelraster">
    <w:name w:val="Table Grid"/>
    <w:basedOn w:val="Standaardtabel"/>
    <w:uiPriority w:val="59"/>
    <w:rsid w:val="00E30442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rsid w:val="006248AB"/>
    <w:pPr>
      <w:tabs>
        <w:tab w:val="left" w:pos="680"/>
        <w:tab w:val="right" w:leader="dot" w:pos="8931"/>
      </w:tabs>
      <w:spacing w:after="120"/>
      <w:ind w:left="680" w:hanging="680"/>
    </w:pPr>
    <w:rPr>
      <w:rFonts w:ascii="Verdana" w:eastAsia="Times New Roman" w:hAnsi="Verdana" w:cs="Verdana"/>
      <w:noProof/>
      <w:sz w:val="18"/>
      <w:szCs w:val="1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rsid w:val="006248AB"/>
    <w:pPr>
      <w:tabs>
        <w:tab w:val="left" w:pos="680"/>
        <w:tab w:val="right" w:leader="dot" w:pos="8931"/>
      </w:tabs>
      <w:spacing w:after="60"/>
      <w:ind w:left="680" w:hanging="680"/>
    </w:pPr>
    <w:rPr>
      <w:rFonts w:ascii="Verdana" w:eastAsia="Times New Roman" w:hAnsi="Verdana" w:cs="Verdana"/>
      <w:noProof/>
      <w:sz w:val="18"/>
      <w:szCs w:val="18"/>
      <w:lang w:val="nl-NL" w:eastAsia="nl-NL"/>
    </w:rPr>
  </w:style>
  <w:style w:type="character" w:styleId="Hyperlink">
    <w:name w:val="Hyperlink"/>
    <w:uiPriority w:val="99"/>
    <w:rsid w:val="006248AB"/>
    <w:rPr>
      <w:rFonts w:ascii="Times New Roman" w:hAnsi="Times New Roman" w:cs="Times New Roman"/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01042"/>
    <w:rPr>
      <w:rFonts w:asciiTheme="majorHAnsi" w:eastAsiaTheme="majorEastAsia" w:hAnsiTheme="majorHAnsi" w:cstheme="majorBidi"/>
      <w:b/>
      <w:bCs/>
      <w:color w:val="4F81BD" w:themeColor="accent1"/>
      <w:szCs w:val="22"/>
      <w:lang w:val="en-US"/>
    </w:rPr>
  </w:style>
  <w:style w:type="character" w:customStyle="1" w:styleId="apple-converted-space">
    <w:name w:val="apple-converted-space"/>
    <w:basedOn w:val="Standaardalinea-lettertype"/>
    <w:rsid w:val="00780705"/>
  </w:style>
  <w:style w:type="character" w:styleId="Verwijzingopmerking">
    <w:name w:val="annotation reference"/>
    <w:basedOn w:val="Standaardalinea-lettertype"/>
    <w:uiPriority w:val="99"/>
    <w:semiHidden/>
    <w:unhideWhenUsed/>
    <w:rsid w:val="00175E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75E2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75E2F"/>
    <w:rPr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75E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75E2F"/>
    <w:rPr>
      <w:b/>
      <w:bCs/>
      <w:lang w:val="en-US"/>
    </w:rPr>
  </w:style>
  <w:style w:type="paragraph" w:customStyle="1" w:styleId="OpmaakprofieladresArial12ptVet">
    <w:name w:val="Opmaakprofiel adres + Arial 12 pt Vet"/>
    <w:basedOn w:val="Standaard"/>
    <w:rsid w:val="003821E0"/>
    <w:pPr>
      <w:tabs>
        <w:tab w:val="right" w:pos="9639"/>
      </w:tabs>
    </w:pPr>
    <w:rPr>
      <w:rFonts w:ascii="Arial" w:eastAsia="Times New Roman" w:hAnsi="Arial" w:cs="Times New Roman"/>
      <w:b/>
      <w:bCs/>
      <w:sz w:val="22"/>
      <w:szCs w:val="20"/>
      <w:lang w:val="nl-BE" w:eastAsia="nl-NL"/>
    </w:rPr>
  </w:style>
  <w:style w:type="paragraph" w:customStyle="1" w:styleId="Opmaakprofiel10">
    <w:name w:val="Opmaakprofiel10"/>
    <w:basedOn w:val="Standaard"/>
    <w:rsid w:val="00081722"/>
    <w:pPr>
      <w:keepNext/>
      <w:outlineLvl w:val="0"/>
    </w:pPr>
    <w:rPr>
      <w:rFonts w:ascii="Arial" w:eastAsia="Times New Roman" w:hAnsi="Arial" w:cs="Arial"/>
      <w:sz w:val="28"/>
      <w:szCs w:val="24"/>
      <w:lang w:val="nl-BE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OV%202012-2013\Sjablonen%20TM\Sjabloon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M Document" ma:contentTypeID="0x0101006E2CD5CB49756845926F97DAE5E2F53500D879977EA064964AA18A42EB29322738" ma:contentTypeVersion="3" ma:contentTypeDescription="" ma:contentTypeScope="" ma:versionID="d8e8188e75db1fd853e2f9355a94e2e2">
  <xsd:schema xmlns:xsd="http://www.w3.org/2001/XMLSchema" xmlns:xs="http://www.w3.org/2001/XMLSchema" xmlns:p="http://schemas.microsoft.com/office/2006/metadata/properties" xmlns:ns2="3f990481-ab93-40a5-af1d-fa0a4386ebd9" targetNamespace="http://schemas.microsoft.com/office/2006/metadata/properties" ma:root="true" ma:fieldsID="4c912784fd72b7daa508909be8746329" ns2:_=""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c190c537-8439-410d-9f4b-c75f5a169096}" ma:internalName="TaxCatchAll" ma:showField="CatchAllData" ma:web="312f65e9-15a1-4b42-bdc3-174394d673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190c537-8439-410d-9f4b-c75f5a169096}" ma:internalName="TaxCatchAllLabel" ma:readOnly="true" ma:showField="CatchAllDataLabel" ma:web="312f65e9-15a1-4b42-bdc3-174394d673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F9FB-D123-40BE-9B59-AEFD3C2D980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AC0765A-554D-4CA2-B899-02F257D39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E1A2A-6073-41E6-BE20-86452A475893}">
  <ds:schemaRefs>
    <ds:schemaRef ds:uri="http://schemas.microsoft.com/office/2006/metadata/properties"/>
    <ds:schemaRef ds:uri="http://schemas.microsoft.com/office/infopath/2007/PartnerControls"/>
    <ds:schemaRef ds:uri="3f990481-ab93-40a5-af1d-fa0a4386ebd9"/>
  </ds:schemaRefs>
</ds:datastoreItem>
</file>

<file path=customXml/itemProps4.xml><?xml version="1.0" encoding="utf-8"?>
<ds:datastoreItem xmlns:ds="http://schemas.openxmlformats.org/officeDocument/2006/customXml" ds:itemID="{0856CBEB-3C14-47D1-9F88-F6F76B86A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5F67557-3797-4B64-A3EF-2B96EBAA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Word</Template>
  <TotalTime>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hogeschool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Pieter De Cleyn</cp:lastModifiedBy>
  <cp:revision>2</cp:revision>
  <cp:lastPrinted>2013-09-12T14:29:00Z</cp:lastPrinted>
  <dcterms:created xsi:type="dcterms:W3CDTF">2020-10-20T20:05:00Z</dcterms:created>
  <dcterms:modified xsi:type="dcterms:W3CDTF">2020-10-20T20:05:00Z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0x0101006E2CD5CB49756845926F97DAE5E2F53500D879977EA064964AA18A42EB29322738</vt:lpwstr>
  </property>
  <property fmtid="{D5CDD505-2E9C-101B-9397-08002B2CF9AE}" pid="3" name="TMAcademieJaar">
    <vt:lpwstr/>
  </property>
  <property fmtid="{D5CDD505-2E9C-101B-9397-08002B2CF9AE}" pid="4" name="TaxKeyword">
    <vt:lpwstr/>
  </property>
  <property fmtid="{D5CDD505-2E9C-101B-9397-08002B2CF9AE}" pid="5" name="TMDocumentType">
    <vt:lpwstr/>
  </property>
  <property fmtid="{D5CDD505-2E9C-101B-9397-08002B2CF9AE}" pid="6" name="TMSubRubriek">
    <vt:lpwstr/>
  </property>
  <property fmtid="{D5CDD505-2E9C-101B-9397-08002B2CF9AE}" pid="7" name="TMRubriek">
    <vt:lpwstr/>
  </property>
</Properties>
</file>